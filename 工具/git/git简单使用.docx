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Git：https://git-scm.com/download/win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Sourcetree : https://www.sourcetreeapp.com/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 compare : http://www.onlinedown.net/soft/23172.htm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SSH-KEY配置</w:t>
      </w:r>
    </w:p>
    <w:p>
      <w:pPr>
        <w:rPr>
          <w:lang w:eastAsia="zh-CN"/>
        </w:rPr>
      </w:pPr>
      <w:r>
        <w:rPr>
          <w:lang w:eastAsia="zh-CN"/>
        </w:rPr>
        <w:t>ssh 密钥：</w:t>
      </w:r>
    </w:p>
    <w:p>
      <w:pPr>
        <w:rPr>
          <w:lang w:eastAsia="zh-CN"/>
        </w:rPr>
      </w:pPr>
      <w:r>
        <w:rPr>
          <w:lang w:eastAsia="zh-CN"/>
        </w:rPr>
        <w:t xml:space="preserve">生成 </w:t>
      </w:r>
      <w:r>
        <w:rPr>
          <w:rFonts w:hint="eastAsia"/>
          <w:lang w:eastAsia="zh-CN"/>
        </w:rPr>
        <w:t>my.email</w:t>
      </w:r>
      <w:r>
        <w:rPr>
          <w:lang w:eastAsia="zh-CN"/>
        </w:rPr>
        <w:t>@</w:t>
      </w:r>
      <w:r>
        <w:rPr>
          <w:rFonts w:hint="eastAsia"/>
          <w:lang w:eastAsia="zh-CN"/>
        </w:rPr>
        <w:t>163</w:t>
      </w:r>
      <w:r>
        <w:rPr>
          <w:lang w:eastAsia="zh-CN"/>
        </w:rPr>
        <w:t>.com 邮箱密钥：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ssh-keygen -t rsa -C "my.email</w:t>
      </w:r>
      <w:r>
        <w:rPr>
          <w:lang w:eastAsia="zh-CN"/>
        </w:rPr>
        <w:t>@</w:t>
      </w:r>
      <w:r>
        <w:rPr>
          <w:rFonts w:hint="eastAsia"/>
          <w:lang w:eastAsia="zh-CN"/>
        </w:rPr>
        <w:t>163</w:t>
      </w:r>
      <w:r>
        <w:rPr>
          <w:lang w:eastAsia="zh-CN"/>
        </w:rPr>
        <w:t>.com</w:t>
      </w:r>
      <w:r>
        <w:rPr>
          <w:rFonts w:hint="eastAsia"/>
          <w:lang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43478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lang w:eastAsia="zh-CN"/>
        </w:rPr>
        <w:t>在界面输入刚才生成得密钥：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8047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Sourcetree 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1、工具--&gt;添加SSH密钥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选择之前生成的ssh_key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选项中修改配置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6456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3、添加比较工具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456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冲突处理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"https://jingyan.baidu.com/article/dca1fa6f19c0abf1a5405246.html"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https://jingyan.baidu.com/article/dca1fa6f19c0abf1a5405246.html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"http://114.116.52.197:81/users/sign_in"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http://114.116.52.197:81/users/sign_in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注意事项：服务器中git的地址要加上端口号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注册示例;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47332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C1E9C"/>
    <w:multiLevelType w:val="singleLevel"/>
    <w:tmpl w:val="F10C1E9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C2A31F2"/>
    <w:multiLevelType w:val="singleLevel"/>
    <w:tmpl w:val="2C2A31F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25B99"/>
    <w:rsid w:val="4E725B99"/>
    <w:rsid w:val="6D535020"/>
    <w:rsid w:val="7EA4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2018-07-05T09:30:00Z</dcterms:created>
  <dc:creator>Administrator</dc:creator>
  <cp:lastModifiedBy>Administrator</cp:lastModifiedBy>
  <dcterms:modified xsi:type="dcterms:W3CDTF">2018-07-05T10:07:27Z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